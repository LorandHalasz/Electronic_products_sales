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9B5F8" w14:textId="1AFA6775" w:rsidR="008C4393" w:rsidRPr="00D047E9" w:rsidRDefault="00DA4791">
      <w:pPr>
        <w:pStyle w:val="Title"/>
        <w:jc w:val="right"/>
        <w:rPr>
          <w:rFonts w:ascii="Times New Roman" w:hAnsi="Times New Roman"/>
        </w:rPr>
      </w:pPr>
      <w:r>
        <w:t>Electronic Products Sales</w:t>
      </w:r>
    </w:p>
    <w:p w14:paraId="4466B74C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3392AE09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D2B576E" w14:textId="389ACF54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22C5C75E" w14:textId="77777777" w:rsidR="008C4393" w:rsidRPr="00D047E9" w:rsidRDefault="008C4393"/>
    <w:p w14:paraId="187E21A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39DE394B" w14:textId="77777777" w:rsidR="008C4393" w:rsidRPr="00D047E9" w:rsidRDefault="008C4393"/>
    <w:p w14:paraId="1D48D77A" w14:textId="77777777" w:rsidR="008C4393" w:rsidRPr="00D047E9" w:rsidRDefault="008C4393">
      <w:pPr>
        <w:pStyle w:val="BodyText"/>
      </w:pPr>
    </w:p>
    <w:p w14:paraId="0E7F2603" w14:textId="77777777" w:rsidR="008C4393" w:rsidRPr="00D047E9" w:rsidRDefault="008C4393">
      <w:pPr>
        <w:pStyle w:val="BodyText"/>
      </w:pPr>
    </w:p>
    <w:p w14:paraId="3EE1E787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7C06D9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D206FBB" w14:textId="77777777">
        <w:tc>
          <w:tcPr>
            <w:tcW w:w="2304" w:type="dxa"/>
          </w:tcPr>
          <w:p w14:paraId="601FA6B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94CC73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83CDB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878CB6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899DFC6" w14:textId="77777777">
        <w:tc>
          <w:tcPr>
            <w:tcW w:w="2304" w:type="dxa"/>
          </w:tcPr>
          <w:p w14:paraId="406B4B0D" w14:textId="10755EBB" w:rsidR="008C4393" w:rsidRPr="00D047E9" w:rsidRDefault="00DA4791">
            <w:pPr>
              <w:pStyle w:val="Tabletext"/>
            </w:pPr>
            <w:r>
              <w:t>19/Mar/19</w:t>
            </w:r>
          </w:p>
        </w:tc>
        <w:tc>
          <w:tcPr>
            <w:tcW w:w="1152" w:type="dxa"/>
          </w:tcPr>
          <w:p w14:paraId="6F2AFDB3" w14:textId="43187E29" w:rsidR="008C4393" w:rsidRPr="00D047E9" w:rsidRDefault="00DA47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F539CE8" w14:textId="7263D5FE" w:rsidR="008C4393" w:rsidRPr="00D047E9" w:rsidRDefault="00DA4791">
            <w:pPr>
              <w:pStyle w:val="Tabletext"/>
            </w:pPr>
            <w:r>
              <w:t xml:space="preserve">Add </w:t>
            </w:r>
            <w:r w:rsidR="00317010">
              <w:t>new</w:t>
            </w:r>
            <w:r>
              <w:t xml:space="preserve"> use-cases</w:t>
            </w:r>
          </w:p>
        </w:tc>
        <w:tc>
          <w:tcPr>
            <w:tcW w:w="2304" w:type="dxa"/>
          </w:tcPr>
          <w:p w14:paraId="25B76B3E" w14:textId="14B03B8B" w:rsidR="008C4393" w:rsidRPr="00D047E9" w:rsidRDefault="00DA4791">
            <w:pPr>
              <w:pStyle w:val="Tabletext"/>
            </w:pPr>
            <w:proofErr w:type="spellStart"/>
            <w:r>
              <w:t>Halasz</w:t>
            </w:r>
            <w:proofErr w:type="spellEnd"/>
            <w:r>
              <w:t xml:space="preserve"> </w:t>
            </w:r>
            <w:proofErr w:type="spellStart"/>
            <w:r>
              <w:t>Lorand</w:t>
            </w:r>
            <w:proofErr w:type="spellEnd"/>
            <w:r>
              <w:t xml:space="preserve"> Daniel</w:t>
            </w:r>
          </w:p>
        </w:tc>
      </w:tr>
      <w:tr w:rsidR="008C4393" w:rsidRPr="00D047E9" w14:paraId="7EE1508B" w14:textId="77777777">
        <w:tc>
          <w:tcPr>
            <w:tcW w:w="2304" w:type="dxa"/>
          </w:tcPr>
          <w:p w14:paraId="122A75E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1F95FD5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6DE241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31BDC5B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8E0599F" w14:textId="77777777">
        <w:tc>
          <w:tcPr>
            <w:tcW w:w="2304" w:type="dxa"/>
          </w:tcPr>
          <w:p w14:paraId="24DBDB4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177491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83B0610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B647B7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CCCCCE2" w14:textId="77777777">
        <w:tc>
          <w:tcPr>
            <w:tcW w:w="2304" w:type="dxa"/>
          </w:tcPr>
          <w:p w14:paraId="41DAEBBF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692E71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CB7212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87F0AC4" w14:textId="77777777" w:rsidR="008C4393" w:rsidRPr="00D047E9" w:rsidRDefault="008C4393">
            <w:pPr>
              <w:pStyle w:val="Tabletext"/>
            </w:pPr>
          </w:p>
        </w:tc>
      </w:tr>
    </w:tbl>
    <w:p w14:paraId="47DCBF1C" w14:textId="77777777" w:rsidR="008C4393" w:rsidRPr="00D047E9" w:rsidRDefault="008C4393"/>
    <w:p w14:paraId="7A9C7A2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6007E47E" w14:textId="77777777" w:rsidR="00D047E9" w:rsidRPr="007F614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F614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29D58F04" w14:textId="77777777" w:rsidR="00D047E9" w:rsidRPr="007F614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F614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00DC4CBF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E78E905" w14:textId="77777777" w:rsidR="008C4393" w:rsidRPr="00D047E9" w:rsidRDefault="008C4393" w:rsidP="00D047E9">
      <w:pPr>
        <w:pStyle w:val="InfoBlue"/>
      </w:pPr>
    </w:p>
    <w:p w14:paraId="1F90300C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990096C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25C65A40" w14:textId="77777777" w:rsidR="0004741B" w:rsidRPr="007F6148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F6148">
        <w:rPr>
          <w:b/>
          <w:i/>
          <w:color w:val="C0504D"/>
          <w:sz w:val="24"/>
        </w:rPr>
        <w:t>Use case: &lt;use case goal&gt;</w:t>
      </w:r>
    </w:p>
    <w:p w14:paraId="45811B99" w14:textId="77777777" w:rsidR="0004741B" w:rsidRPr="007F6148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F6148">
        <w:rPr>
          <w:b/>
          <w:i/>
          <w:color w:val="C0504D"/>
          <w:sz w:val="24"/>
        </w:rPr>
        <w:t>Level: &lt;one of: summary level, user-goal level, sub-function&gt;</w:t>
      </w:r>
    </w:p>
    <w:p w14:paraId="050C87F7" w14:textId="77777777" w:rsidR="0004741B" w:rsidRPr="007F6148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7F6148">
        <w:rPr>
          <w:b/>
          <w:i/>
          <w:color w:val="C0504D"/>
          <w:sz w:val="24"/>
        </w:rPr>
        <w:t>Primary actor: &lt;a role name for the actor who initiates the use case&gt;</w:t>
      </w:r>
    </w:p>
    <w:p w14:paraId="4CC8B7DE" w14:textId="77777777" w:rsidR="006C543D" w:rsidRPr="007F6148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7F6148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7F6148">
        <w:rPr>
          <w:b/>
          <w:i/>
          <w:color w:val="C0504D"/>
          <w:sz w:val="24"/>
        </w:rPr>
        <w:t>scenario from trigger to goal delivery</w:t>
      </w:r>
      <w:r w:rsidRPr="007F6148">
        <w:rPr>
          <w:b/>
          <w:i/>
          <w:vanish/>
          <w:color w:val="C0504D"/>
          <w:sz w:val="24"/>
        </w:rPr>
        <w:t>e following format:</w:t>
      </w:r>
      <w:r w:rsidRPr="007F6148">
        <w:rPr>
          <w:b/>
          <w:i/>
          <w:vanish/>
          <w:color w:val="C0504D"/>
          <w:sz w:val="24"/>
        </w:rPr>
        <w:cr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vanish/>
          <w:color w:val="C0504D"/>
          <w:sz w:val="24"/>
        </w:rPr>
        <w:pgNum/>
      </w:r>
      <w:r w:rsidRPr="007F6148">
        <w:rPr>
          <w:b/>
          <w:i/>
          <w:color w:val="C0504D"/>
          <w:sz w:val="24"/>
        </w:rPr>
        <w:t>&gt;</w:t>
      </w:r>
    </w:p>
    <w:p w14:paraId="4B428EC6" w14:textId="77777777" w:rsidR="00D047E9" w:rsidRPr="007F6148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7F6148">
        <w:rPr>
          <w:b/>
          <w:i/>
          <w:color w:val="C0504D"/>
          <w:sz w:val="24"/>
        </w:rPr>
        <w:t>Extensions: &lt;alternate scenarios of success or failure&gt;</w:t>
      </w:r>
    </w:p>
    <w:p w14:paraId="536C1493" w14:textId="79FB3DC7" w:rsidR="008C4393" w:rsidRDefault="00570E86" w:rsidP="00D047E9">
      <w:pPr>
        <w:pStyle w:val="InfoBlue"/>
      </w:pPr>
      <w:r w:rsidRPr="00D047E9">
        <w:t>]</w:t>
      </w:r>
    </w:p>
    <w:p w14:paraId="367DF14E" w14:textId="7B309B4F" w:rsidR="00AF6052" w:rsidRDefault="00AF6052" w:rsidP="00AF6052">
      <w:pPr>
        <w:pStyle w:val="BodyText"/>
      </w:pPr>
      <w:r>
        <w:t>Use case:</w:t>
      </w:r>
      <w:r w:rsidR="00162268">
        <w:t xml:space="preserve"> Order Products</w:t>
      </w:r>
    </w:p>
    <w:p w14:paraId="26A1F0FC" w14:textId="1469545C" w:rsidR="00AF6052" w:rsidRDefault="00AF6052" w:rsidP="00AF6052">
      <w:pPr>
        <w:pStyle w:val="BodyText"/>
      </w:pPr>
      <w:r>
        <w:t>Level:</w:t>
      </w:r>
      <w:r w:rsidR="00162268">
        <w:t xml:space="preserve"> </w:t>
      </w:r>
      <w:r w:rsidR="00BE42DC">
        <w:t>user-goal</w:t>
      </w:r>
      <w:r w:rsidR="005748DE">
        <w:t xml:space="preserve"> level</w:t>
      </w:r>
    </w:p>
    <w:p w14:paraId="0C87A531" w14:textId="7F6524E7" w:rsidR="00AF6052" w:rsidRDefault="00AF6052" w:rsidP="00AF6052">
      <w:pPr>
        <w:pStyle w:val="BodyText"/>
      </w:pPr>
      <w:r>
        <w:t>Primary actor:</w:t>
      </w:r>
      <w:r w:rsidR="00162268">
        <w:t xml:space="preserve"> Client</w:t>
      </w:r>
    </w:p>
    <w:p w14:paraId="6580A02A" w14:textId="4081A27E" w:rsidR="00AF6052" w:rsidRDefault="00AF6052" w:rsidP="00A23068">
      <w:pPr>
        <w:pStyle w:val="BodyText"/>
      </w:pPr>
      <w:r>
        <w:t>Main success scenario:</w:t>
      </w:r>
      <w:r w:rsidR="001A7398">
        <w:t xml:space="preserve"> </w:t>
      </w:r>
    </w:p>
    <w:p w14:paraId="7E1F21F7" w14:textId="29FCA3AA" w:rsidR="00A23068" w:rsidRPr="00A23068" w:rsidRDefault="00A23068" w:rsidP="00A23068">
      <w:pPr>
        <w:pStyle w:val="BodyText"/>
        <w:ind w:left="1440"/>
      </w:pPr>
      <w:r>
        <w:t xml:space="preserve">  </w:t>
      </w:r>
      <w:r w:rsidRPr="00A23068">
        <w:t>1.</w:t>
      </w:r>
      <w:r w:rsidRPr="00A23068">
        <w:tab/>
        <w:t xml:space="preserve">If the user has an account, then he writes his username and password </w:t>
      </w:r>
    </w:p>
    <w:p w14:paraId="0B66EAAF" w14:textId="77777777" w:rsidR="00A23068" w:rsidRPr="00A23068" w:rsidRDefault="00A23068" w:rsidP="00A23068">
      <w:pPr>
        <w:pStyle w:val="BodyText"/>
        <w:ind w:left="2160" w:hanging="720"/>
      </w:pPr>
      <w:r w:rsidRPr="00A23068">
        <w:t xml:space="preserve">  2.</w:t>
      </w:r>
      <w:r w:rsidRPr="00A23068">
        <w:tab/>
        <w:t>Next step, consists in the fact that the user presses the login button to enter in the application</w:t>
      </w:r>
    </w:p>
    <w:p w14:paraId="0645E90F" w14:textId="77777777" w:rsidR="00A23068" w:rsidRPr="00A23068" w:rsidRDefault="00A23068" w:rsidP="00A23068">
      <w:pPr>
        <w:pStyle w:val="BodyText"/>
        <w:ind w:left="1440"/>
      </w:pPr>
      <w:r w:rsidRPr="00A23068">
        <w:t xml:space="preserve">  3.</w:t>
      </w:r>
      <w:r w:rsidRPr="00A23068">
        <w:tab/>
        <w:t>If the user doesn’t have an account, he presses the register button</w:t>
      </w:r>
    </w:p>
    <w:p w14:paraId="430AA1BE" w14:textId="2CC09043" w:rsidR="00A23068" w:rsidRPr="00A23068" w:rsidRDefault="00A23068" w:rsidP="00A23068">
      <w:pPr>
        <w:pStyle w:val="BodyText"/>
        <w:ind w:left="1440"/>
      </w:pPr>
      <w:r w:rsidRPr="00A23068">
        <w:t xml:space="preserve">  4.</w:t>
      </w:r>
      <w:r w:rsidRPr="00A23068">
        <w:tab/>
        <w:t>Then the user completes all the fields, with his data (he respect</w:t>
      </w:r>
      <w:r>
        <w:t>s</w:t>
      </w:r>
      <w:r w:rsidRPr="00A23068">
        <w:t xml:space="preserve"> all the constraints)</w:t>
      </w:r>
    </w:p>
    <w:p w14:paraId="09EBBFD5" w14:textId="77777777" w:rsidR="00A23068" w:rsidRPr="00A23068" w:rsidRDefault="00A23068" w:rsidP="00A23068">
      <w:pPr>
        <w:pStyle w:val="BodyText"/>
        <w:ind w:left="1440"/>
      </w:pPr>
      <w:r w:rsidRPr="00A23068">
        <w:t xml:space="preserve">  5.</w:t>
      </w:r>
      <w:r w:rsidRPr="00A23068">
        <w:tab/>
        <w:t>Now, the client repeats the first and the second step</w:t>
      </w:r>
    </w:p>
    <w:p w14:paraId="342AFEA2" w14:textId="3C4EEDF5" w:rsidR="00A23068" w:rsidRPr="00A23068" w:rsidRDefault="00A23068" w:rsidP="00A23068">
      <w:pPr>
        <w:pStyle w:val="BodyText"/>
        <w:ind w:left="2160" w:hanging="720"/>
      </w:pPr>
      <w:r w:rsidRPr="00A23068">
        <w:t xml:space="preserve">  6.</w:t>
      </w:r>
      <w:r w:rsidRPr="00A23068">
        <w:tab/>
        <w:t xml:space="preserve">Once logged, the client selects the </w:t>
      </w:r>
      <w:r>
        <w:t>product,</w:t>
      </w:r>
      <w:r w:rsidRPr="00A23068">
        <w:t xml:space="preserve"> which he wants to buy, and then press the </w:t>
      </w:r>
      <w:r>
        <w:t xml:space="preserve">order product </w:t>
      </w:r>
      <w:r w:rsidRPr="00A23068">
        <w:t>button</w:t>
      </w:r>
    </w:p>
    <w:p w14:paraId="707765CA" w14:textId="03C9EE9C" w:rsidR="00A23068" w:rsidRPr="00A23068" w:rsidRDefault="00A23068" w:rsidP="00A23068">
      <w:pPr>
        <w:pStyle w:val="BodyText"/>
        <w:ind w:left="1440"/>
      </w:pPr>
      <w:r w:rsidRPr="00A23068">
        <w:t xml:space="preserve">  7.</w:t>
      </w:r>
      <w:r w:rsidRPr="00A23068">
        <w:tab/>
        <w:t xml:space="preserve">The user has enough money and the </w:t>
      </w:r>
      <w:r w:rsidR="007351A6">
        <w:t>order</w:t>
      </w:r>
      <w:r w:rsidRPr="00A23068">
        <w:t xml:space="preserve"> was registered with success</w:t>
      </w:r>
    </w:p>
    <w:p w14:paraId="2F88E787" w14:textId="3C91553E" w:rsidR="00A23068" w:rsidRPr="00A23068" w:rsidRDefault="00A23068" w:rsidP="00A23068">
      <w:pPr>
        <w:pStyle w:val="BodyText"/>
      </w:pPr>
      <w:r w:rsidRPr="00A23068">
        <w:t>Extensions: alternate scenarios of success or failure&gt;</w:t>
      </w:r>
    </w:p>
    <w:p w14:paraId="3226E44F" w14:textId="77777777" w:rsidR="00A23068" w:rsidRPr="00A23068" w:rsidRDefault="00A23068" w:rsidP="0077205F">
      <w:pPr>
        <w:pStyle w:val="BodyText"/>
        <w:ind w:left="1440"/>
      </w:pPr>
      <w:r w:rsidRPr="00A23068">
        <w:t xml:space="preserve">  1 – 6. Same steps</w:t>
      </w:r>
    </w:p>
    <w:p w14:paraId="2527F025" w14:textId="287847C7" w:rsidR="00AF6052" w:rsidRDefault="00A23068" w:rsidP="00182366">
      <w:pPr>
        <w:pStyle w:val="BodyText"/>
        <w:ind w:left="1440"/>
      </w:pPr>
      <w:r w:rsidRPr="00A23068">
        <w:t xml:space="preserve">  7. The user doesn’t have enough money, thing that means the </w:t>
      </w:r>
      <w:r w:rsidR="0077205F">
        <w:t>order</w:t>
      </w:r>
      <w:r w:rsidRPr="00A23068">
        <w:t xml:space="preserve"> fails</w:t>
      </w:r>
    </w:p>
    <w:p w14:paraId="14169086" w14:textId="55F68FB6" w:rsidR="00AF6052" w:rsidRDefault="00AF6052" w:rsidP="00AF6052">
      <w:pPr>
        <w:pStyle w:val="BodyText"/>
      </w:pPr>
    </w:p>
    <w:p w14:paraId="4271096D" w14:textId="6C772F60" w:rsidR="00AF6052" w:rsidRDefault="00AF6052" w:rsidP="00AF6052">
      <w:pPr>
        <w:pStyle w:val="BodyText"/>
      </w:pPr>
      <w:r>
        <w:t>Use case:</w:t>
      </w:r>
      <w:r w:rsidR="005748DE">
        <w:t xml:space="preserve"> </w:t>
      </w:r>
      <w:r w:rsidR="007560BD">
        <w:t>Create Product</w:t>
      </w:r>
      <w:bookmarkStart w:id="5" w:name="_GoBack"/>
      <w:bookmarkEnd w:id="5"/>
    </w:p>
    <w:p w14:paraId="57C2CAB6" w14:textId="4E434F11" w:rsidR="005748DE" w:rsidRDefault="00AF6052" w:rsidP="00AF6052">
      <w:pPr>
        <w:pStyle w:val="BodyText"/>
      </w:pPr>
      <w:r>
        <w:t>Level</w:t>
      </w:r>
      <w:r w:rsidR="00BE42DC">
        <w:t>: user-goal</w:t>
      </w:r>
      <w:r w:rsidR="006B6E5B">
        <w:t xml:space="preserve"> level</w:t>
      </w:r>
    </w:p>
    <w:p w14:paraId="2EA375D6" w14:textId="77777777" w:rsidR="00BE42DC" w:rsidRDefault="00AF6052" w:rsidP="00BE42DC">
      <w:pPr>
        <w:pStyle w:val="BodyText"/>
      </w:pPr>
      <w:r>
        <w:t>Primary actor:</w:t>
      </w:r>
      <w:r w:rsidR="00524E4E">
        <w:t xml:space="preserve"> Admin</w:t>
      </w:r>
    </w:p>
    <w:p w14:paraId="0E866AA4" w14:textId="5C1BB960" w:rsidR="00BE42DC" w:rsidRPr="00BE42DC" w:rsidRDefault="00BE42DC" w:rsidP="00BE42DC">
      <w:pPr>
        <w:pStyle w:val="BodyText"/>
      </w:pPr>
      <w:r w:rsidRPr="00BE42DC">
        <w:t>Main success scenario:</w:t>
      </w:r>
    </w:p>
    <w:p w14:paraId="55B5DB8F" w14:textId="77777777" w:rsidR="00BE42DC" w:rsidRPr="00BE42DC" w:rsidRDefault="00BE42DC" w:rsidP="006B6E5B">
      <w:pPr>
        <w:pStyle w:val="BodyText"/>
        <w:ind w:left="1440"/>
      </w:pPr>
      <w:r w:rsidRPr="00BE42DC">
        <w:t xml:space="preserve">  1.</w:t>
      </w:r>
      <w:r w:rsidRPr="00BE42DC">
        <w:tab/>
        <w:t xml:space="preserve">The admin must complete his username and password </w:t>
      </w:r>
    </w:p>
    <w:p w14:paraId="3CB4EFD1" w14:textId="77777777" w:rsidR="00BE42DC" w:rsidRPr="00BE42DC" w:rsidRDefault="00BE42DC" w:rsidP="006B6E5B">
      <w:pPr>
        <w:pStyle w:val="BodyText"/>
        <w:ind w:left="1440"/>
      </w:pPr>
      <w:r w:rsidRPr="00BE42DC">
        <w:t xml:space="preserve">  2.</w:t>
      </w:r>
      <w:r w:rsidRPr="00BE42DC">
        <w:tab/>
        <w:t>Next step, consists in the fact that the admin presses the login button to enter in the application</w:t>
      </w:r>
    </w:p>
    <w:p w14:paraId="0460E9DD" w14:textId="6F882250" w:rsidR="00BE42DC" w:rsidRPr="00BE42DC" w:rsidRDefault="00BE42DC" w:rsidP="006B6E5B">
      <w:pPr>
        <w:pStyle w:val="BodyText"/>
        <w:ind w:left="1440"/>
      </w:pPr>
      <w:r w:rsidRPr="00BE42DC">
        <w:t xml:space="preserve">  3.</w:t>
      </w:r>
      <w:r w:rsidRPr="00BE42DC">
        <w:tab/>
        <w:t xml:space="preserve">Then the admin completes all the fields, with the data’s </w:t>
      </w:r>
      <w:r w:rsidR="007560BD">
        <w:t>product</w:t>
      </w:r>
      <w:r w:rsidRPr="00BE42DC">
        <w:t xml:space="preserve"> (he respects all the constraints)</w:t>
      </w:r>
    </w:p>
    <w:p w14:paraId="14F87AF6" w14:textId="77777777" w:rsidR="00BE42DC" w:rsidRPr="00BE42DC" w:rsidRDefault="00BE42DC" w:rsidP="006B6E5B">
      <w:pPr>
        <w:pStyle w:val="BodyText"/>
        <w:ind w:left="1440"/>
      </w:pPr>
      <w:r w:rsidRPr="00BE42DC">
        <w:lastRenderedPageBreak/>
        <w:t xml:space="preserve">  4.</w:t>
      </w:r>
      <w:r w:rsidRPr="00BE42DC">
        <w:tab/>
        <w:t>Then the admin presses the create button</w:t>
      </w:r>
    </w:p>
    <w:p w14:paraId="1B91E146" w14:textId="77777777" w:rsidR="00BE42DC" w:rsidRPr="00BE42DC" w:rsidRDefault="00BE42DC" w:rsidP="006B6E5B">
      <w:pPr>
        <w:pStyle w:val="BodyText"/>
      </w:pPr>
    </w:p>
    <w:p w14:paraId="467BECDB" w14:textId="2DD57B80" w:rsidR="00BE42DC" w:rsidRPr="00BE42DC" w:rsidRDefault="00BE42DC" w:rsidP="006B6E5B">
      <w:pPr>
        <w:pStyle w:val="BodyText"/>
      </w:pPr>
      <w:r w:rsidRPr="00BE42DC">
        <w:t>Extensions:</w:t>
      </w:r>
    </w:p>
    <w:p w14:paraId="1B3A70C4" w14:textId="77777777" w:rsidR="00BE42DC" w:rsidRPr="00BE42DC" w:rsidRDefault="00BE42DC" w:rsidP="006B6E5B">
      <w:pPr>
        <w:pStyle w:val="BodyText"/>
        <w:ind w:left="1440"/>
      </w:pPr>
      <w:r w:rsidRPr="00BE42DC">
        <w:t xml:space="preserve">  1 – 2. Same steps</w:t>
      </w:r>
    </w:p>
    <w:p w14:paraId="2C04D590" w14:textId="77777777" w:rsidR="00BE42DC" w:rsidRPr="00BE42DC" w:rsidRDefault="00BE42DC" w:rsidP="006B6E5B">
      <w:pPr>
        <w:pStyle w:val="BodyText"/>
        <w:ind w:left="1440"/>
      </w:pPr>
      <w:r w:rsidRPr="00BE42DC">
        <w:t xml:space="preserve">  3. The admin doesn’t complete all the fields or he doesn’t respect the constraints </w:t>
      </w:r>
    </w:p>
    <w:p w14:paraId="5081BE4B" w14:textId="77777777" w:rsidR="00BE42DC" w:rsidRPr="00BE42DC" w:rsidRDefault="00BE42DC" w:rsidP="006B6E5B">
      <w:pPr>
        <w:pStyle w:val="BodyText"/>
        <w:ind w:left="1440"/>
      </w:pPr>
      <w:r w:rsidRPr="00BE42DC">
        <w:t xml:space="preserve">  4. He presses the create button</w:t>
      </w:r>
    </w:p>
    <w:p w14:paraId="1C6E19F1" w14:textId="77777777" w:rsidR="00BE42DC" w:rsidRPr="006B6E5B" w:rsidRDefault="00BE42DC" w:rsidP="006B6E5B">
      <w:pPr>
        <w:pStyle w:val="BodyText"/>
        <w:ind w:left="1440"/>
      </w:pPr>
      <w:r w:rsidRPr="00BE42DC">
        <w:t xml:space="preserve">  5. Fails</w:t>
      </w:r>
    </w:p>
    <w:p w14:paraId="0C52FA78" w14:textId="77777777" w:rsidR="00BE42DC" w:rsidRDefault="00BE42DC" w:rsidP="00AF6052">
      <w:pPr>
        <w:pStyle w:val="BodyText"/>
      </w:pPr>
    </w:p>
    <w:p w14:paraId="6EF415A7" w14:textId="3F536CD4" w:rsidR="00AF6052" w:rsidRDefault="00AF6052" w:rsidP="00AF6052">
      <w:pPr>
        <w:pStyle w:val="BodyText"/>
      </w:pPr>
    </w:p>
    <w:p w14:paraId="7E82D754" w14:textId="1537C04C" w:rsidR="00AF6052" w:rsidRDefault="00AF6052" w:rsidP="00AF6052">
      <w:pPr>
        <w:pStyle w:val="BodyText"/>
      </w:pPr>
    </w:p>
    <w:p w14:paraId="16D8D7EA" w14:textId="7A56BD4C" w:rsidR="00AF6052" w:rsidRDefault="00AF6052" w:rsidP="00AF6052">
      <w:pPr>
        <w:pStyle w:val="BodyText"/>
      </w:pPr>
    </w:p>
    <w:p w14:paraId="6CA91234" w14:textId="2D2C5000" w:rsidR="007560BD" w:rsidRDefault="007560BD" w:rsidP="00AF6052">
      <w:pPr>
        <w:pStyle w:val="BodyText"/>
      </w:pPr>
    </w:p>
    <w:p w14:paraId="1805D443" w14:textId="32ACD406" w:rsidR="007560BD" w:rsidRDefault="007560BD" w:rsidP="00AF6052">
      <w:pPr>
        <w:pStyle w:val="BodyText"/>
      </w:pPr>
    </w:p>
    <w:p w14:paraId="2B4EC12C" w14:textId="07558A68" w:rsidR="007560BD" w:rsidRDefault="007560BD" w:rsidP="00AF6052">
      <w:pPr>
        <w:pStyle w:val="BodyText"/>
      </w:pPr>
    </w:p>
    <w:p w14:paraId="77AB6DF4" w14:textId="06A60FFF" w:rsidR="007560BD" w:rsidRDefault="007560BD" w:rsidP="00AF6052">
      <w:pPr>
        <w:pStyle w:val="BodyText"/>
      </w:pPr>
    </w:p>
    <w:p w14:paraId="2BC061E9" w14:textId="0E78EAEF" w:rsidR="007560BD" w:rsidRDefault="007560BD" w:rsidP="00AF6052">
      <w:pPr>
        <w:pStyle w:val="BodyText"/>
      </w:pPr>
    </w:p>
    <w:p w14:paraId="4FD98AA5" w14:textId="67A8C224" w:rsidR="007560BD" w:rsidRDefault="007560BD" w:rsidP="00AF6052">
      <w:pPr>
        <w:pStyle w:val="BodyText"/>
      </w:pPr>
    </w:p>
    <w:p w14:paraId="502CD5FD" w14:textId="631A2EDD" w:rsidR="007560BD" w:rsidRDefault="007560BD" w:rsidP="00AF6052">
      <w:pPr>
        <w:pStyle w:val="BodyText"/>
      </w:pPr>
    </w:p>
    <w:p w14:paraId="7E84B9F6" w14:textId="44DEFEDD" w:rsidR="007560BD" w:rsidRDefault="007560BD" w:rsidP="00AF6052">
      <w:pPr>
        <w:pStyle w:val="BodyText"/>
      </w:pPr>
    </w:p>
    <w:p w14:paraId="39E43EB9" w14:textId="04472244" w:rsidR="007560BD" w:rsidRDefault="007560BD" w:rsidP="00AF6052">
      <w:pPr>
        <w:pStyle w:val="BodyText"/>
      </w:pPr>
    </w:p>
    <w:p w14:paraId="37FA4320" w14:textId="16EDF3DA" w:rsidR="007560BD" w:rsidRDefault="007560BD" w:rsidP="00AF6052">
      <w:pPr>
        <w:pStyle w:val="BodyText"/>
      </w:pPr>
    </w:p>
    <w:p w14:paraId="41B0A1C6" w14:textId="303B0FE2" w:rsidR="007560BD" w:rsidRDefault="007560BD" w:rsidP="00AF6052">
      <w:pPr>
        <w:pStyle w:val="BodyText"/>
      </w:pPr>
    </w:p>
    <w:p w14:paraId="64DD1A9B" w14:textId="11528D6B" w:rsidR="007560BD" w:rsidRDefault="007560BD" w:rsidP="00AF6052">
      <w:pPr>
        <w:pStyle w:val="BodyText"/>
      </w:pPr>
    </w:p>
    <w:p w14:paraId="270804EF" w14:textId="79B20E1A" w:rsidR="007560BD" w:rsidRDefault="007560BD" w:rsidP="00AF6052">
      <w:pPr>
        <w:pStyle w:val="BodyText"/>
      </w:pPr>
    </w:p>
    <w:p w14:paraId="3ED3EE03" w14:textId="635EB896" w:rsidR="007560BD" w:rsidRDefault="007560BD" w:rsidP="00AF6052">
      <w:pPr>
        <w:pStyle w:val="BodyText"/>
      </w:pPr>
    </w:p>
    <w:p w14:paraId="43DC47FB" w14:textId="74C23AD4" w:rsidR="007560BD" w:rsidRDefault="007560BD" w:rsidP="00AF6052">
      <w:pPr>
        <w:pStyle w:val="BodyText"/>
      </w:pPr>
    </w:p>
    <w:p w14:paraId="5A57BE44" w14:textId="732B1C3A" w:rsidR="007560BD" w:rsidRDefault="007560BD" w:rsidP="00AF6052">
      <w:pPr>
        <w:pStyle w:val="BodyText"/>
      </w:pPr>
    </w:p>
    <w:p w14:paraId="57E6E1FE" w14:textId="4F78B01A" w:rsidR="007560BD" w:rsidRDefault="007560BD" w:rsidP="00AF6052">
      <w:pPr>
        <w:pStyle w:val="BodyText"/>
      </w:pPr>
    </w:p>
    <w:p w14:paraId="6408C5B0" w14:textId="3F94CE86" w:rsidR="007560BD" w:rsidRDefault="007560BD" w:rsidP="00AF6052">
      <w:pPr>
        <w:pStyle w:val="BodyText"/>
      </w:pPr>
    </w:p>
    <w:p w14:paraId="4AC3BF80" w14:textId="52965CA7" w:rsidR="007560BD" w:rsidRDefault="007560BD" w:rsidP="00AF6052">
      <w:pPr>
        <w:pStyle w:val="BodyText"/>
      </w:pPr>
    </w:p>
    <w:p w14:paraId="6D6D539F" w14:textId="162DFC9E" w:rsidR="007560BD" w:rsidRDefault="007560BD" w:rsidP="00AF6052">
      <w:pPr>
        <w:pStyle w:val="BodyText"/>
      </w:pPr>
    </w:p>
    <w:p w14:paraId="7D40E4A1" w14:textId="3D8FED46" w:rsidR="007560BD" w:rsidRDefault="007560BD" w:rsidP="00AF6052">
      <w:pPr>
        <w:pStyle w:val="BodyText"/>
      </w:pPr>
    </w:p>
    <w:p w14:paraId="558E68C6" w14:textId="535665AC" w:rsidR="007560BD" w:rsidRDefault="007560BD" w:rsidP="00AF6052">
      <w:pPr>
        <w:pStyle w:val="BodyText"/>
      </w:pPr>
    </w:p>
    <w:p w14:paraId="348746FC" w14:textId="77777777" w:rsidR="007560BD" w:rsidRDefault="007560BD" w:rsidP="00AF6052">
      <w:pPr>
        <w:pStyle w:val="BodyText"/>
      </w:pPr>
    </w:p>
    <w:p w14:paraId="4C8F02B8" w14:textId="77777777" w:rsidR="00AF6052" w:rsidRPr="00AF6052" w:rsidRDefault="00AF6052" w:rsidP="00AF6052">
      <w:pPr>
        <w:pStyle w:val="BodyText"/>
      </w:pPr>
    </w:p>
    <w:p w14:paraId="745E32A7" w14:textId="0470E6E6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2FEDC51C" w14:textId="2ABF2DB3" w:rsidR="00AF6052" w:rsidRDefault="00AF6052" w:rsidP="00AF6052">
      <w:pPr>
        <w:pStyle w:val="BodyText"/>
      </w:pPr>
    </w:p>
    <w:p w14:paraId="0348EC52" w14:textId="1F9EB36C" w:rsidR="00162268" w:rsidRDefault="00162268" w:rsidP="00AF6052">
      <w:pPr>
        <w:pStyle w:val="BodyText"/>
      </w:pPr>
    </w:p>
    <w:p w14:paraId="26560177" w14:textId="77777777" w:rsidR="00162268" w:rsidRDefault="00162268" w:rsidP="00AF6052">
      <w:pPr>
        <w:pStyle w:val="BodyText"/>
      </w:pPr>
    </w:p>
    <w:p w14:paraId="1AA3C1C1" w14:textId="34397AC3" w:rsidR="00AF6052" w:rsidRPr="00AF6052" w:rsidRDefault="00A23068" w:rsidP="00162268">
      <w:pPr>
        <w:pStyle w:val="BodyText"/>
        <w:ind w:left="0"/>
      </w:pPr>
      <w:r>
        <w:rPr>
          <w:noProof/>
        </w:rPr>
        <w:pict w14:anchorId="123C7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423pt;visibility:visible;mso-wrap-style:square">
            <v:imagedata r:id="rId8" o:title=""/>
          </v:shape>
        </w:pict>
      </w:r>
    </w:p>
    <w:sectPr w:rsidR="00AF6052" w:rsidRPr="00AF6052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1170E" w14:textId="77777777" w:rsidR="00AC2710" w:rsidRDefault="00AC2710">
      <w:pPr>
        <w:spacing w:line="240" w:lineRule="auto"/>
      </w:pPr>
      <w:r>
        <w:separator/>
      </w:r>
    </w:p>
  </w:endnote>
  <w:endnote w:type="continuationSeparator" w:id="0">
    <w:p w14:paraId="53112852" w14:textId="77777777" w:rsidR="00AC2710" w:rsidRDefault="00AC2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2E992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000E73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370FBF" w14:textId="3ED64F13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DA4791">
            <w:t>Halasz</w:t>
          </w:r>
          <w:proofErr w:type="spellEnd"/>
          <w:r w:rsidR="00DA4791">
            <w:t xml:space="preserve"> </w:t>
          </w:r>
          <w:proofErr w:type="spellStart"/>
          <w:r w:rsidR="00DA4791">
            <w:t>Lorand</w:t>
          </w:r>
          <w:proofErr w:type="spellEnd"/>
          <w:r w:rsidR="00DA4791">
            <w:t xml:space="preserve"> Daniel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2306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63CE2D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35A9FA55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47530" w14:textId="77777777" w:rsidR="00AC2710" w:rsidRDefault="00AC2710">
      <w:pPr>
        <w:spacing w:line="240" w:lineRule="auto"/>
      </w:pPr>
      <w:r>
        <w:separator/>
      </w:r>
    </w:p>
  </w:footnote>
  <w:footnote w:type="continuationSeparator" w:id="0">
    <w:p w14:paraId="320577CE" w14:textId="77777777" w:rsidR="00AC2710" w:rsidRDefault="00AC2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B2EF3" w14:textId="77777777" w:rsidR="008C4393" w:rsidRDefault="008C4393">
    <w:pPr>
      <w:rPr>
        <w:sz w:val="24"/>
      </w:rPr>
    </w:pPr>
  </w:p>
  <w:p w14:paraId="2E14E4EA" w14:textId="77777777" w:rsidR="008C4393" w:rsidRDefault="008C4393">
    <w:pPr>
      <w:pBdr>
        <w:top w:val="single" w:sz="6" w:space="1" w:color="auto"/>
      </w:pBdr>
      <w:rPr>
        <w:sz w:val="24"/>
      </w:rPr>
    </w:pPr>
  </w:p>
  <w:p w14:paraId="729EA72B" w14:textId="76A3F399" w:rsidR="008C4393" w:rsidRDefault="00DA4791">
    <w:pPr>
      <w:pBdr>
        <w:bottom w:val="single" w:sz="6" w:space="1" w:color="auto"/>
      </w:pBdr>
      <w:jc w:val="right"/>
    </w:pPr>
    <w:proofErr w:type="spellStart"/>
    <w:r>
      <w:t>Halasz</w:t>
    </w:r>
    <w:proofErr w:type="spellEnd"/>
    <w:r>
      <w:t xml:space="preserve"> </w:t>
    </w:r>
    <w:proofErr w:type="spellStart"/>
    <w:r>
      <w:t>Lorand</w:t>
    </w:r>
    <w:proofErr w:type="spellEnd"/>
    <w:r>
      <w:t xml:space="preserve"> Daniel</w:t>
    </w:r>
  </w:p>
  <w:p w14:paraId="4B80055F" w14:textId="4CEB97C4" w:rsidR="0004741B" w:rsidRDefault="00DA479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30236</w:t>
    </w:r>
  </w:p>
  <w:p w14:paraId="095AE4F5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F0E3D81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3144836" w14:textId="77777777">
      <w:tc>
        <w:tcPr>
          <w:tcW w:w="6379" w:type="dxa"/>
        </w:tcPr>
        <w:p w14:paraId="075609F3" w14:textId="01E3454D" w:rsidR="008C4393" w:rsidRDefault="00DA4791">
          <w:r>
            <w:t>Electronic Products Sales</w:t>
          </w:r>
        </w:p>
      </w:tc>
      <w:tc>
        <w:tcPr>
          <w:tcW w:w="3179" w:type="dxa"/>
        </w:tcPr>
        <w:p w14:paraId="0AC8593E" w14:textId="4EDD721C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147DBD7B" w14:textId="77777777">
      <w:tc>
        <w:tcPr>
          <w:tcW w:w="6379" w:type="dxa"/>
        </w:tcPr>
        <w:p w14:paraId="7C230B4B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775279E" w14:textId="46CA9E0D" w:rsidR="008C4393" w:rsidRDefault="00570E86">
          <w:r>
            <w:t xml:space="preserve">  Date:  </w:t>
          </w:r>
          <w:r w:rsidR="00DA4791">
            <w:t>19/Mar/19</w:t>
          </w:r>
        </w:p>
      </w:tc>
    </w:tr>
    <w:tr w:rsidR="008C4393" w14:paraId="02E1935F" w14:textId="77777777">
      <w:tc>
        <w:tcPr>
          <w:tcW w:w="9558" w:type="dxa"/>
          <w:gridSpan w:val="2"/>
        </w:tcPr>
        <w:p w14:paraId="36DACC6F" w14:textId="77777777" w:rsidR="008C4393" w:rsidRDefault="00570E86">
          <w:r>
            <w:t>&lt;document identifier&gt;</w:t>
          </w:r>
        </w:p>
      </w:tc>
    </w:tr>
  </w:tbl>
  <w:p w14:paraId="22DF5D35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62268"/>
    <w:rsid w:val="00182366"/>
    <w:rsid w:val="001A7398"/>
    <w:rsid w:val="0020400F"/>
    <w:rsid w:val="002657EF"/>
    <w:rsid w:val="002D02EB"/>
    <w:rsid w:val="00317010"/>
    <w:rsid w:val="00524E4E"/>
    <w:rsid w:val="0056530F"/>
    <w:rsid w:val="00570E86"/>
    <w:rsid w:val="005748DE"/>
    <w:rsid w:val="005B645E"/>
    <w:rsid w:val="006565EF"/>
    <w:rsid w:val="00664E4B"/>
    <w:rsid w:val="006B6E5B"/>
    <w:rsid w:val="006C543D"/>
    <w:rsid w:val="007351A6"/>
    <w:rsid w:val="007560BD"/>
    <w:rsid w:val="0077205F"/>
    <w:rsid w:val="007F6148"/>
    <w:rsid w:val="008C4393"/>
    <w:rsid w:val="0090593F"/>
    <w:rsid w:val="00A23068"/>
    <w:rsid w:val="00AC2710"/>
    <w:rsid w:val="00AF6052"/>
    <w:rsid w:val="00BE42DC"/>
    <w:rsid w:val="00C709E3"/>
    <w:rsid w:val="00CA7C55"/>
    <w:rsid w:val="00D047E9"/>
    <w:rsid w:val="00D27B33"/>
    <w:rsid w:val="00D720D3"/>
    <w:rsid w:val="00DA479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61357"/>
  <w15:docId w15:val="{E8D74280-3EF1-4202-A089-FEFB7E4B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A23068"/>
    <w:rPr>
      <w:rFonts w:ascii="Courier New" w:hAnsi="Courier New" w:cs="Courier New"/>
    </w:rPr>
  </w:style>
  <w:style w:type="character" w:styleId="HTMLCode">
    <w:name w:val="HTML Code"/>
    <w:uiPriority w:val="99"/>
    <w:semiHidden/>
    <w:unhideWhenUsed/>
    <w:rsid w:val="00A23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93</TotalTime>
  <Pages>6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ASUS</cp:lastModifiedBy>
  <cp:revision>19</cp:revision>
  <dcterms:created xsi:type="dcterms:W3CDTF">2010-02-24T09:14:00Z</dcterms:created>
  <dcterms:modified xsi:type="dcterms:W3CDTF">2019-03-27T09:56:00Z</dcterms:modified>
</cp:coreProperties>
</file>